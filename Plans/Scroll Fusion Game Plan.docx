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11" w:rsidRDefault="006C7C43">
      <w:pPr>
        <w:pStyle w:val="Title"/>
      </w:pPr>
      <w:r>
        <w:t>Scroll Fusion Game Plan</w:t>
      </w:r>
    </w:p>
    <w:p w:rsidR="00E13611" w:rsidRDefault="00664EFC">
      <w:pPr>
        <w:pStyle w:val="Heading1"/>
      </w:pPr>
      <w:r>
        <w:t>Game Concept</w:t>
      </w:r>
    </w:p>
    <w:p w:rsidR="00252182" w:rsidRDefault="00664EFC" w:rsidP="00252182">
      <w:r>
        <w:t>You are a scientist. The lift you are riding</w:t>
      </w:r>
      <w:r w:rsidR="00252182">
        <w:t xml:space="preserve"> in your lab</w:t>
      </w:r>
      <w:r>
        <w:t xml:space="preserve"> malfunctions and </w:t>
      </w:r>
      <w:r w:rsidR="0065664E">
        <w:t>drops through the floor into an underground facility. There</w:t>
      </w:r>
      <w:r w:rsidR="001C6A18">
        <w:t xml:space="preserve"> is</w:t>
      </w:r>
      <w:r w:rsidR="0065664E">
        <w:t xml:space="preserve"> a</w:t>
      </w:r>
      <w:r w:rsidR="001C6A18">
        <w:t xml:space="preserve"> </w:t>
      </w:r>
      <w:r w:rsidR="0065664E">
        <w:t xml:space="preserve">staff lying on the floor </w:t>
      </w:r>
      <w:r w:rsidR="001C6A18">
        <w:t>which can siphon out the invested magi</w:t>
      </w:r>
      <w:r w:rsidR="00142F2A">
        <w:t>cal power in objects around you, and deposit it into small transparent spheres.</w:t>
      </w:r>
      <w:r w:rsidR="00FC2C2D">
        <w:t xml:space="preserve"> You </w:t>
      </w:r>
      <w:r w:rsidR="007F6E8B">
        <w:t>steal it from</w:t>
      </w:r>
      <w:r w:rsidR="00FC2C2D">
        <w:t xml:space="preserve"> its pedestal and alarms begin to sound as the facility is locked up, </w:t>
      </w:r>
      <w:r w:rsidR="00691F0D">
        <w:t>imprisoning</w:t>
      </w:r>
      <w:r w:rsidR="00FC2C2D">
        <w:t xml:space="preserve"> you inside.</w:t>
      </w:r>
      <w:bookmarkStart w:id="0" w:name="_GoBack"/>
      <w:bookmarkEnd w:id="0"/>
    </w:p>
    <w:sectPr w:rsidR="002521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43"/>
    <w:rsid w:val="00142F2A"/>
    <w:rsid w:val="001A79A8"/>
    <w:rsid w:val="001C6A18"/>
    <w:rsid w:val="00252182"/>
    <w:rsid w:val="0065664E"/>
    <w:rsid w:val="00664EFC"/>
    <w:rsid w:val="00691F0D"/>
    <w:rsid w:val="006C7C43"/>
    <w:rsid w:val="007820D1"/>
    <w:rsid w:val="007D650F"/>
    <w:rsid w:val="007F6E8B"/>
    <w:rsid w:val="00B70DEE"/>
    <w:rsid w:val="00E13611"/>
    <w:rsid w:val="00F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B351"/>
  <w15:chartTrackingRefBased/>
  <w15:docId w15:val="{85811310-4713-44EE-98B7-379A4FCD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182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1434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 Wilshaw</dc:creator>
  <cp:keywords/>
  <cp:lastModifiedBy>Oli Wilshaw</cp:lastModifiedBy>
  <cp:revision>14</cp:revision>
  <dcterms:created xsi:type="dcterms:W3CDTF">2016-01-14T17:46:00Z</dcterms:created>
  <dcterms:modified xsi:type="dcterms:W3CDTF">2016-01-15T17:40:00Z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